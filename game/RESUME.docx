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14DB" w14:textId="77777777" w:rsidR="00F228C5" w:rsidRDefault="00F228C5" w:rsidP="00F228C5">
      <w:r w:rsidRPr="00077842">
        <w:rPr>
          <w:noProof/>
          <w:color w:val="FF000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5EDA65E" wp14:editId="6032005F">
                <wp:simplePos x="0" y="0"/>
                <wp:positionH relativeFrom="margin">
                  <wp:align>right</wp:align>
                </wp:positionH>
                <wp:positionV relativeFrom="paragraph">
                  <wp:posOffset>-388620</wp:posOffset>
                </wp:positionV>
                <wp:extent cx="7772400" cy="105156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51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1140" id="Rectangle 1" o:spid="_x0000_s1026" alt="&quot;&quot;" style="position:absolute;margin-left:560.8pt;margin-top:-30.6pt;width:612pt;height:82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" fillcolor="#eceae7 [340]" stroked="f" strokeweight="2pt">
                <w10:wrap anchorx="margin"/>
                <w10:anchorlock/>
              </v:rect>
            </w:pict>
          </mc:Fallback>
        </mc:AlternateContent>
      </w:r>
    </w:p>
    <w:p w14:paraId="32730700" w14:textId="223065EB" w:rsidR="003421F4" w:rsidRDefault="00077842" w:rsidP="00A4699F">
      <w:pPr>
        <w:pStyle w:val="Title"/>
      </w:pPr>
      <w:r>
        <w:t>tilak neupane</w:t>
      </w:r>
    </w:p>
    <w:p w14:paraId="01E064FE" w14:textId="77777777" w:rsidR="003A4954" w:rsidRDefault="00E057A2" w:rsidP="008753EA">
      <w:pPr>
        <w:pStyle w:val="Subtitle"/>
      </w:pPr>
      <w:sdt>
        <w:sdtPr>
          <w:id w:val="1501854292"/>
          <w:placeholder>
            <w:docPart w:val="8058E315D3D6410499618852E6C7ADDB"/>
          </w:placeholder>
          <w:temporary/>
          <w:showingPlcHdr/>
          <w15:appearance w15:val="hidden"/>
        </w:sdtPr>
        <w:sdtEndPr/>
        <w:sdtContent>
          <w:r w:rsidR="00D56FFC">
            <w:t>web developer</w:t>
          </w:r>
        </w:sdtContent>
      </w:sdt>
    </w:p>
    <w:p w14:paraId="188F1D85" w14:textId="77777777" w:rsidR="006E6662" w:rsidRPr="006E6662" w:rsidRDefault="006E6662" w:rsidP="006E6662"/>
    <w:tbl>
      <w:tblPr>
        <w:tblW w:w="82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1"/>
        <w:gridCol w:w="632"/>
        <w:gridCol w:w="6075"/>
      </w:tblGrid>
      <w:tr w:rsidR="007B1EF3" w14:paraId="6624E335" w14:textId="77777777" w:rsidTr="00077842">
        <w:trPr>
          <w:trHeight w:val="771"/>
        </w:trPr>
        <w:tc>
          <w:tcPr>
            <w:tcW w:w="8208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456C4877" w14:textId="11D8860E" w:rsidR="007B1EF3" w:rsidRPr="00D8768B" w:rsidRDefault="00077842" w:rsidP="00C76870">
            <w:pPr>
              <w:pStyle w:val="Heading1"/>
              <w:jc w:val="center"/>
            </w:pPr>
            <w:r>
              <w:t>+9779864471849</w:t>
            </w:r>
            <w:r w:rsidR="00D56FFC">
              <w:t xml:space="preserve"> </w:t>
            </w:r>
            <w:r w:rsidR="007B1EF3">
              <w:t>|</w:t>
            </w:r>
            <w:r>
              <w:t>rupendehi ,nepal</w:t>
            </w:r>
            <w:r w:rsidR="007B1EF3">
              <w:t xml:space="preserve">| </w:t>
            </w:r>
            <w:r>
              <w:t>tilak.neupane.142@gmail.com</w:t>
            </w:r>
            <w:r w:rsidR="00C76870">
              <w:t xml:space="preserve"> </w:t>
            </w:r>
            <w:r w:rsidR="007B1EF3">
              <w:t>|</w:t>
            </w:r>
            <w:r>
              <w:br/>
              <w:t>tilakneupane.com.np|</w:t>
            </w:r>
          </w:p>
        </w:tc>
      </w:tr>
      <w:tr w:rsidR="007B1EF3" w14:paraId="23F86C2C" w14:textId="77777777" w:rsidTr="00077842">
        <w:trPr>
          <w:trHeight w:val="752"/>
        </w:trPr>
        <w:tc>
          <w:tcPr>
            <w:tcW w:w="1501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302D4A43" w14:textId="77777777" w:rsidR="007B1EF3" w:rsidRPr="00C03D91" w:rsidRDefault="007B1EF3" w:rsidP="00C567C3"/>
        </w:tc>
        <w:tc>
          <w:tcPr>
            <w:tcW w:w="632" w:type="dxa"/>
            <w:tcBorders>
              <w:top w:val="single" w:sz="4" w:space="0" w:color="313E32" w:themeColor="accent4" w:themeTint="E6"/>
            </w:tcBorders>
          </w:tcPr>
          <w:p w14:paraId="5486B64B" w14:textId="77777777" w:rsidR="007B1EF3" w:rsidRPr="00C03D91" w:rsidRDefault="007B1EF3" w:rsidP="00C567C3"/>
        </w:tc>
        <w:tc>
          <w:tcPr>
            <w:tcW w:w="6075" w:type="dxa"/>
            <w:tcBorders>
              <w:top w:val="single" w:sz="4" w:space="0" w:color="313E32" w:themeColor="accent4" w:themeTint="E6"/>
            </w:tcBorders>
          </w:tcPr>
          <w:p w14:paraId="4F0C3FCD" w14:textId="77777777" w:rsidR="007B1EF3" w:rsidRPr="00C03D91" w:rsidRDefault="007B1EF3" w:rsidP="00C567C3"/>
        </w:tc>
      </w:tr>
      <w:tr w:rsidR="007B1EF3" w14:paraId="1EB8A1FF" w14:textId="77777777" w:rsidTr="00077842">
        <w:trPr>
          <w:trHeight w:val="1252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14:paraId="0C5A9F84" w14:textId="77777777" w:rsidR="007B1EF3" w:rsidRPr="00C567C3" w:rsidRDefault="00E057A2" w:rsidP="001A1BCF">
            <w:pPr>
              <w:pStyle w:val="Heading2"/>
            </w:pPr>
            <w:sdt>
              <w:sdtPr>
                <w:id w:val="1015038806"/>
                <w:placeholder>
                  <w:docPart w:val="F9FDDC3AC4DE45E989D2AD434DD88DF2"/>
                </w:placeholder>
                <w:temporary/>
                <w:showingPlcHdr/>
                <w15:appearance w15:val="hidden"/>
              </w:sdtPr>
              <w:sdtEndPr/>
              <w:sdtContent>
                <w:r w:rsidR="007B1EF3">
                  <w:t>Objective</w:t>
                </w:r>
              </w:sdtContent>
            </w:sdt>
          </w:p>
        </w:tc>
        <w:tc>
          <w:tcPr>
            <w:tcW w:w="632" w:type="dxa"/>
          </w:tcPr>
          <w:p w14:paraId="0BA64207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075" w:type="dxa"/>
          </w:tcPr>
          <w:p w14:paraId="043FCD6E" w14:textId="77777777" w:rsidR="00C567C3" w:rsidRDefault="00E057A2" w:rsidP="00C76870">
            <w:sdt>
              <w:sdtPr>
                <w:id w:val="498011931"/>
                <w:placeholder>
                  <w:docPart w:val="2DADDA058E164A90984DE7B47E81D880"/>
                </w:placeholder>
                <w:temporary/>
                <w:showingPlcHdr/>
                <w15:appearance w15:val="hidden"/>
              </w:sdtPr>
              <w:sdtEndPr/>
              <w:sdtContent>
                <w:r w:rsidR="00C76870">
                  <w:t>To obtain a challenging web developer position in a dynamic and innovative organization where I can utilize my technical and creative skills to develop and maintain responsive, user-friendly, and visually appealing websites.</w:t>
                </w:r>
              </w:sdtContent>
            </w:sdt>
          </w:p>
        </w:tc>
      </w:tr>
      <w:tr w:rsidR="007B1EF3" w14:paraId="0CD28868" w14:textId="77777777" w:rsidTr="00077842">
        <w:trPr>
          <w:trHeight w:val="1201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14:paraId="2C2B6D7C" w14:textId="77777777" w:rsidR="007B1EF3" w:rsidRDefault="00E057A2" w:rsidP="00C76870">
            <w:pPr>
              <w:pStyle w:val="Heading2"/>
            </w:pPr>
            <w:sdt>
              <w:sdtPr>
                <w:id w:val="-630332219"/>
                <w:placeholder>
                  <w:docPart w:val="4669C6A65C0F4A7BBA9B37B2D88D67C3"/>
                </w:placeholder>
                <w:temporary/>
                <w:showingPlcHdr/>
                <w15:appearance w15:val="hidden"/>
              </w:sdtPr>
              <w:sdtEndPr/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632" w:type="dxa"/>
          </w:tcPr>
          <w:p w14:paraId="1913EA38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075" w:type="dxa"/>
          </w:tcPr>
          <w:p w14:paraId="2C0D145A" w14:textId="77777777" w:rsidR="007B1EF3" w:rsidRDefault="00E057A2" w:rsidP="00C76870">
            <w:sdt>
              <w:sdtPr>
                <w:id w:val="1297647780"/>
                <w:placeholder>
                  <w:docPart w:val="6A38253C7AFE40289FD6B354983ACE8D"/>
                </w:placeholder>
                <w:temporary/>
                <w:showingPlcHdr/>
                <w15:appearance w15:val="hidden"/>
              </w:sdtPr>
              <w:sdtEndPr/>
              <w:sdtContent>
                <w:r w:rsidR="00C76870">
                  <w:t>Proficient in a range of programming languages, with experience in developing and maintaining responsive, user-friendly, and visually appealing websites using modern web development frameworks and tools.</w:t>
                </w:r>
              </w:sdtContent>
            </w:sdt>
          </w:p>
        </w:tc>
      </w:tr>
      <w:tr w:rsidR="007B1EF3" w14:paraId="5F02D549" w14:textId="77777777" w:rsidTr="00077842">
        <w:trPr>
          <w:trHeight w:val="4283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14:paraId="03C7AABE" w14:textId="77777777" w:rsidR="007B1EF3" w:rsidRDefault="00E057A2" w:rsidP="001A1BCF">
            <w:pPr>
              <w:pStyle w:val="Heading2"/>
            </w:pPr>
            <w:sdt>
              <w:sdtPr>
                <w:id w:val="-944845835"/>
                <w:placeholder>
                  <w:docPart w:val="4C0D22B4D92C43D8B8DDE4B4C226B6A3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632" w:type="dxa"/>
          </w:tcPr>
          <w:p w14:paraId="1DEDEDE7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075" w:type="dxa"/>
          </w:tcPr>
          <w:p w14:paraId="4BCC7735" w14:textId="6AE61B72" w:rsidR="007B1EF3" w:rsidRDefault="007B1EF3" w:rsidP="001A1BCF">
            <w:pPr>
              <w:pStyle w:val="Heading3"/>
            </w:pPr>
          </w:p>
          <w:p w14:paraId="7E06003F" w14:textId="6CFD231B" w:rsidR="00576304" w:rsidRPr="00576304" w:rsidRDefault="00E057A2" w:rsidP="00576304">
            <w:pPr>
              <w:pStyle w:val="Heading2"/>
            </w:pPr>
            <w:sdt>
              <w:sdtPr>
                <w:id w:val="300737613"/>
                <w:placeholder>
                  <w:docPart w:val="5C5BEDB19A9D4973B9360571720A273F"/>
                </w:placeholder>
                <w:temporary/>
                <w:showingPlcHdr/>
                <w15:appearance w15:val="hidden"/>
              </w:sdtPr>
              <w:sdtEndPr/>
              <w:sdtContent>
                <w:r w:rsidR="00C76870">
                  <w:t>Front-end web developer</w:t>
                </w:r>
              </w:sdtContent>
            </w:sdt>
            <w:r w:rsidR="00C76870">
              <w:t xml:space="preserve"> </w:t>
            </w:r>
            <w:r w:rsidR="00576304">
              <w:t xml:space="preserve">| </w:t>
            </w:r>
          </w:p>
          <w:p w14:paraId="4744627A" w14:textId="77777777" w:rsidR="007B1EF3" w:rsidRPr="004C4EF1" w:rsidRDefault="00E057A2" w:rsidP="00E30EB3">
            <w:pPr>
              <w:pStyle w:val="ListBullet"/>
            </w:pPr>
            <w:sdt>
              <w:sdtPr>
                <w:id w:val="-640800971"/>
                <w:placeholder>
                  <w:docPart w:val="007D7689F8E64DF4B6B57DEF7E07E68D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4C4EF1">
                  <w:t xml:space="preserve">Develop and maintain responsive, user-friendly, and visually appealing websites using </w:t>
                </w:r>
                <w:r w:rsidR="00C76870">
                  <w:t>programming languages</w:t>
                </w:r>
                <w:r w:rsidR="0028078C">
                  <w:t>.</w:t>
                </w:r>
              </w:sdtContent>
            </w:sdt>
          </w:p>
          <w:p w14:paraId="11896560" w14:textId="1B36DA25" w:rsidR="007B1EF3" w:rsidRPr="00077842" w:rsidRDefault="00E057A2" w:rsidP="00077842">
            <w:pPr>
              <w:pStyle w:val="ListBullet"/>
              <w:rPr>
                <w:b/>
              </w:rPr>
            </w:pPr>
            <w:sdt>
              <w:sdtPr>
                <w:id w:val="-845947750"/>
                <w:placeholder>
                  <w:docPart w:val="84287A145B134B3587A582C220353E20"/>
                </w:placeholder>
                <w:temporary/>
                <w:showingPlcHdr/>
                <w15:appearance w15:val="hidden"/>
              </w:sdtPr>
              <w:sdtEndPr/>
              <w:sdtContent>
                <w:r w:rsidR="00C76870" w:rsidRPr="004C4EF1">
                  <w:t>Collaborate with cross-functional teams to optimize website performance, user experience, and SEO</w:t>
                </w:r>
                <w:r w:rsidR="0028078C">
                  <w:t>.</w:t>
                </w:r>
              </w:sdtContent>
            </w:sdt>
          </w:p>
        </w:tc>
      </w:tr>
      <w:tr w:rsidR="007B1EF3" w14:paraId="6BE73CC3" w14:textId="77777777" w:rsidTr="00077842">
        <w:trPr>
          <w:trHeight w:val="1802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14:paraId="0ABD4151" w14:textId="77777777" w:rsidR="007B1EF3" w:rsidRDefault="00E057A2" w:rsidP="001A1BCF">
            <w:pPr>
              <w:pStyle w:val="Heading2"/>
            </w:pPr>
            <w:sdt>
              <w:sdtPr>
                <w:id w:val="-28191006"/>
                <w:placeholder>
                  <w:docPart w:val="FAED555F8048455F9C41B4BDF2E1B197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632" w:type="dxa"/>
          </w:tcPr>
          <w:p w14:paraId="197F743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075" w:type="dxa"/>
          </w:tcPr>
          <w:p w14:paraId="28EABFCF" w14:textId="5A6DA5BF" w:rsidR="007B1EF3" w:rsidRPr="00077842" w:rsidRDefault="00077842" w:rsidP="00077842">
            <w:pPr>
              <w:pStyle w:val="Heading3"/>
              <w:rPr>
                <w:color w:val="000000" w:themeColor="text1"/>
              </w:rPr>
            </w:pPr>
            <w:r>
              <w:t>TRIBHUVAN UNIVERSITY</w:t>
            </w:r>
            <w:r>
              <w:br/>
            </w:r>
            <w:r>
              <w:rPr>
                <w:color w:val="000000" w:themeColor="text1"/>
              </w:rPr>
              <w:t>bachelor of information communication and technology</w:t>
            </w:r>
            <w:r w:rsidR="00170718">
              <w:rPr>
                <w:color w:val="000000" w:themeColor="text1"/>
              </w:rPr>
              <w:t xml:space="preserve"> education – </w:t>
            </w:r>
            <w:r w:rsidR="00170718" w:rsidRPr="00170718">
              <w:rPr>
                <w:color w:val="000000" w:themeColor="text1"/>
                <w:u w:val="single"/>
              </w:rPr>
              <w:t>B.I.C.T.E</w:t>
            </w:r>
            <w:r>
              <w:rPr>
                <w:color w:val="000000" w:themeColor="text1"/>
              </w:rPr>
              <w:t xml:space="preserve"> </w:t>
            </w:r>
          </w:p>
          <w:p w14:paraId="50CD37EC" w14:textId="11840E79" w:rsidR="007B1EF3" w:rsidRDefault="007B1EF3" w:rsidP="00C76870"/>
        </w:tc>
      </w:tr>
      <w:tr w:rsidR="007B1EF3" w14:paraId="034CFBD4" w14:textId="77777777" w:rsidTr="00077842">
        <w:trPr>
          <w:trHeight w:val="943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14:paraId="2112F17D" w14:textId="77777777" w:rsidR="007B1EF3" w:rsidRDefault="00E057A2" w:rsidP="001A1BCF">
            <w:pPr>
              <w:pStyle w:val="Heading2"/>
            </w:pPr>
            <w:sdt>
              <w:sdtPr>
                <w:id w:val="-1756664044"/>
                <w:placeholder>
                  <w:docPart w:val="2F101EC7878E46D5B9D5F2B87D7A6D4B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1A1BCF">
                  <w:t>Communication</w:t>
                </w:r>
              </w:sdtContent>
            </w:sdt>
          </w:p>
        </w:tc>
        <w:tc>
          <w:tcPr>
            <w:tcW w:w="632" w:type="dxa"/>
          </w:tcPr>
          <w:p w14:paraId="6EC70A92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075" w:type="dxa"/>
          </w:tcPr>
          <w:p w14:paraId="64ED6BC9" w14:textId="77777777" w:rsidR="007B1EF3" w:rsidRDefault="00E057A2" w:rsidP="00C76870">
            <w:sdt>
              <w:sdtPr>
                <w:id w:val="1023756014"/>
                <w:placeholder>
                  <w:docPart w:val="B68D52759F99413C8F4A21F1B3E8322E"/>
                </w:placeholder>
                <w:temporary/>
                <w:showingPlcHdr/>
                <w15:appearance w15:val="hidden"/>
              </w:sdtPr>
              <w:sdtEndPr/>
              <w:sdtContent>
                <w:r w:rsidR="00C76870">
                  <w:t>E</w:t>
                </w:r>
                <w:r w:rsidR="00C76870" w:rsidRPr="002663DB">
                  <w:t>xcellent communication skills</w:t>
                </w:r>
                <w:r w:rsidR="00C76870">
                  <w:t xml:space="preserve"> </w:t>
                </w:r>
                <w:r w:rsidR="00C76870" w:rsidRPr="002663DB">
                  <w:t>enable me to collaborate with clients, stakeholders, and cross-functional teams to deliver high-quality results.</w:t>
                </w:r>
              </w:sdtContent>
            </w:sdt>
          </w:p>
        </w:tc>
      </w:tr>
      <w:tr w:rsidR="007B1EF3" w14:paraId="377056B9" w14:textId="77777777" w:rsidTr="00077842">
        <w:trPr>
          <w:trHeight w:val="943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14:paraId="3B65A685" w14:textId="77777777" w:rsidR="007B1EF3" w:rsidRDefault="00E057A2" w:rsidP="001A1BCF">
            <w:pPr>
              <w:pStyle w:val="Heading2"/>
            </w:pPr>
            <w:sdt>
              <w:sdtPr>
                <w:id w:val="-326204808"/>
                <w:placeholder>
                  <w:docPart w:val="FFEDBCEA4BF049C2899E783514B70E1A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632" w:type="dxa"/>
          </w:tcPr>
          <w:p w14:paraId="45B2002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075" w:type="dxa"/>
          </w:tcPr>
          <w:p w14:paraId="58BBCB3A" w14:textId="77777777" w:rsidR="007B1EF3" w:rsidRDefault="00E057A2" w:rsidP="00C76870">
            <w:sdt>
              <w:sdtPr>
                <w:id w:val="-1581982499"/>
                <w:placeholder>
                  <w:docPart w:val="3E310EBE9A49431EB0BFEBBB20D844C7"/>
                </w:placeholder>
                <w:temporary/>
                <w:showingPlcHdr/>
                <w15:appearance w15:val="hidden"/>
              </w:sdtPr>
              <w:sdtEndPr/>
              <w:sdtContent>
                <w:r w:rsidR="00C76870">
                  <w:t>Mentor</w:t>
                </w:r>
                <w:r w:rsidR="00C76870" w:rsidRPr="00C92F51">
                  <w:t xml:space="preserve"> junior developers, coordinat</w:t>
                </w:r>
                <w:r w:rsidR="00C76870">
                  <w:t>e</w:t>
                </w:r>
                <w:r w:rsidR="00C76870" w:rsidRPr="00C92F51">
                  <w:t xml:space="preserve"> project tasks, and implement best practices to ensure timely delivery of high-quality web applications.</w:t>
                </w:r>
              </w:sdtContent>
            </w:sdt>
          </w:p>
        </w:tc>
      </w:tr>
      <w:tr w:rsidR="007B1EF3" w14:paraId="68442EB6" w14:textId="77777777" w:rsidTr="00077842">
        <w:trPr>
          <w:trHeight w:val="648"/>
        </w:trPr>
        <w:tc>
          <w:tcPr>
            <w:tcW w:w="1501" w:type="dxa"/>
            <w:tcBorders>
              <w:top w:val="single" w:sz="4" w:space="0" w:color="auto"/>
            </w:tcBorders>
          </w:tcPr>
          <w:p w14:paraId="6BBBCB33" w14:textId="0FBE1671" w:rsidR="007B1EF3" w:rsidRDefault="00077842" w:rsidP="001A1BCF">
            <w:pPr>
              <w:pStyle w:val="Heading2"/>
            </w:pPr>
            <w:r>
              <w:t>LANGUAGE</w:t>
            </w:r>
            <w:r w:rsidR="00170718">
              <w:t>’S</w:t>
            </w:r>
          </w:p>
        </w:tc>
        <w:tc>
          <w:tcPr>
            <w:tcW w:w="632" w:type="dxa"/>
          </w:tcPr>
          <w:p w14:paraId="1E6F551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075" w:type="dxa"/>
          </w:tcPr>
          <w:p w14:paraId="07CD4106" w14:textId="1DC9E9EC" w:rsidR="007B1EF3" w:rsidRDefault="00077842" w:rsidP="00077842">
            <w:pPr>
              <w:pStyle w:val="Heading2"/>
            </w:pPr>
            <w:r>
              <w:t>|| H.T.M. | C.S.S. | JAVASCRIPT | PHP | SQL ||</w:t>
            </w:r>
          </w:p>
        </w:tc>
      </w:tr>
    </w:tbl>
    <w:p w14:paraId="1AC0EA6A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6598" w14:textId="77777777" w:rsidR="00E057A2" w:rsidRDefault="00E057A2">
      <w:r>
        <w:separator/>
      </w:r>
    </w:p>
  </w:endnote>
  <w:endnote w:type="continuationSeparator" w:id="0">
    <w:p w14:paraId="48A545DB" w14:textId="77777777" w:rsidR="00E057A2" w:rsidRDefault="00E057A2">
      <w:r>
        <w:continuationSeparator/>
      </w:r>
    </w:p>
  </w:endnote>
  <w:endnote w:type="continuationNotice" w:id="1">
    <w:p w14:paraId="4A3C8D10" w14:textId="77777777" w:rsidR="00E057A2" w:rsidRDefault="00E057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2316" w14:textId="77777777" w:rsidR="00E057A2" w:rsidRDefault="00E057A2">
      <w:r>
        <w:separator/>
      </w:r>
    </w:p>
  </w:footnote>
  <w:footnote w:type="continuationSeparator" w:id="0">
    <w:p w14:paraId="73BC8F12" w14:textId="77777777" w:rsidR="00E057A2" w:rsidRDefault="00E057A2">
      <w:r>
        <w:continuationSeparator/>
      </w:r>
    </w:p>
  </w:footnote>
  <w:footnote w:type="continuationNotice" w:id="1">
    <w:p w14:paraId="076FD83A" w14:textId="77777777" w:rsidR="00E057A2" w:rsidRDefault="00E057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0"/>
  </w:num>
  <w:num w:numId="15">
    <w:abstractNumId w:val="1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42"/>
    <w:rsid w:val="0001213F"/>
    <w:rsid w:val="0001722C"/>
    <w:rsid w:val="00024E30"/>
    <w:rsid w:val="00045CE7"/>
    <w:rsid w:val="00045EA1"/>
    <w:rsid w:val="0005643D"/>
    <w:rsid w:val="00066481"/>
    <w:rsid w:val="00077842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70718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057A2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C9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lak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58E315D3D6410499618852E6C7A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4F74C-9643-4352-9D5A-8ABEC0DB9CF1}"/>
      </w:docPartPr>
      <w:docPartBody>
        <w:p w:rsidR="00000000" w:rsidRDefault="00FC651F">
          <w:pPr>
            <w:pStyle w:val="8058E315D3D6410499618852E6C7ADDB"/>
          </w:pPr>
          <w:r>
            <w:t>web developer</w:t>
          </w:r>
        </w:p>
      </w:docPartBody>
    </w:docPart>
    <w:docPart>
      <w:docPartPr>
        <w:name w:val="F9FDDC3AC4DE45E989D2AD434DD8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6E9D3-3E45-4090-9B0A-0DA5851005FE}"/>
      </w:docPartPr>
      <w:docPartBody>
        <w:p w:rsidR="00000000" w:rsidRDefault="00FC651F">
          <w:pPr>
            <w:pStyle w:val="F9FDDC3AC4DE45E989D2AD434DD88DF2"/>
          </w:pPr>
          <w:r>
            <w:t>Objective</w:t>
          </w:r>
        </w:p>
      </w:docPartBody>
    </w:docPart>
    <w:docPart>
      <w:docPartPr>
        <w:name w:val="2DADDA058E164A90984DE7B47E81D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EE053-68C9-41EC-A604-8E84064BD780}"/>
      </w:docPartPr>
      <w:docPartBody>
        <w:p w:rsidR="00000000" w:rsidRDefault="00FC651F">
          <w:pPr>
            <w:pStyle w:val="2DADDA058E164A90984DE7B47E81D880"/>
          </w:pPr>
          <w:r>
            <w:t xml:space="preserve">To obtain a challenging web developer position in a dynamic and innovative organization where I </w:t>
          </w:r>
          <w:r>
            <w:t>can utilize my technical and creative skills to develop and maintain responsive, user-friendly, and visually appealing websites.</w:t>
          </w:r>
        </w:p>
      </w:docPartBody>
    </w:docPart>
    <w:docPart>
      <w:docPartPr>
        <w:name w:val="4669C6A65C0F4A7BBA9B37B2D88D6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4CF5F-E535-4EB2-BACB-5C4748B42686}"/>
      </w:docPartPr>
      <w:docPartBody>
        <w:p w:rsidR="00000000" w:rsidRDefault="00FC651F">
          <w:pPr>
            <w:pStyle w:val="4669C6A65C0F4A7BBA9B37B2D88D67C3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6A38253C7AFE40289FD6B354983AC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FD93D-E1C1-4D44-840E-73F3A185AC02}"/>
      </w:docPartPr>
      <w:docPartBody>
        <w:p w:rsidR="00000000" w:rsidRDefault="00FC651F">
          <w:pPr>
            <w:pStyle w:val="6A38253C7AFE40289FD6B354983ACE8D"/>
          </w:pPr>
          <w:r>
            <w:t xml:space="preserve">Proficient in a range of programming languages, with experience in developing and </w:t>
          </w:r>
          <w:r>
            <w:t>maintaining responsive, user-friendly, and visually appealing websites using modern web development frameworks and tools.</w:t>
          </w:r>
        </w:p>
      </w:docPartBody>
    </w:docPart>
    <w:docPart>
      <w:docPartPr>
        <w:name w:val="4C0D22B4D92C43D8B8DDE4B4C226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DFF6C-CCD2-41D6-B67D-C43567FBCA61}"/>
      </w:docPartPr>
      <w:docPartBody>
        <w:p w:rsidR="00000000" w:rsidRDefault="00FC651F">
          <w:pPr>
            <w:pStyle w:val="4C0D22B4D92C43D8B8DDE4B4C226B6A3"/>
          </w:pPr>
          <w:r w:rsidRPr="001A1BCF">
            <w:t>Experience</w:t>
          </w:r>
        </w:p>
      </w:docPartBody>
    </w:docPart>
    <w:docPart>
      <w:docPartPr>
        <w:name w:val="5C5BEDB19A9D4973B9360571720A2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15E4B-781D-4C45-B3D8-194222A2244C}"/>
      </w:docPartPr>
      <w:docPartBody>
        <w:p w:rsidR="00000000" w:rsidRDefault="00FC651F">
          <w:pPr>
            <w:pStyle w:val="5C5BEDB19A9D4973B9360571720A273F"/>
          </w:pPr>
          <w:r>
            <w:t>Front-end web developer</w:t>
          </w:r>
        </w:p>
      </w:docPartBody>
    </w:docPart>
    <w:docPart>
      <w:docPartPr>
        <w:name w:val="007D7689F8E64DF4B6B57DEF7E07E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41DAC-7FDC-414F-818F-87724683A6D0}"/>
      </w:docPartPr>
      <w:docPartBody>
        <w:p w:rsidR="00000000" w:rsidRDefault="00FC651F">
          <w:pPr>
            <w:pStyle w:val="007D7689F8E64DF4B6B57DEF7E07E68D"/>
          </w:pPr>
          <w:r w:rsidRPr="004C4EF1">
            <w:t xml:space="preserve">Develop and maintain responsive, user-friendly, and visually appealing websites using </w:t>
          </w:r>
          <w:r>
            <w:t>programming languages</w:t>
          </w:r>
          <w:r>
            <w:t>.</w:t>
          </w:r>
        </w:p>
      </w:docPartBody>
    </w:docPart>
    <w:docPart>
      <w:docPartPr>
        <w:name w:val="84287A145B134B3587A582C220353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2304F-E1BF-4A2E-8537-6BFA7F36636A}"/>
      </w:docPartPr>
      <w:docPartBody>
        <w:p w:rsidR="00000000" w:rsidRDefault="00FC651F">
          <w:pPr>
            <w:pStyle w:val="84287A145B134B3587A582C220353E20"/>
          </w:pPr>
          <w:r w:rsidRPr="004C4EF1">
            <w:t>Collaborate with cross-functional teams to optimize website performance, user experience, and SEO</w:t>
          </w:r>
          <w:r>
            <w:t>.</w:t>
          </w:r>
        </w:p>
      </w:docPartBody>
    </w:docPart>
    <w:docPart>
      <w:docPartPr>
        <w:name w:val="FAED555F8048455F9C41B4BDF2E1B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5B28D-E5F0-4D69-AC36-7F68AAD213BF}"/>
      </w:docPartPr>
      <w:docPartBody>
        <w:p w:rsidR="00000000" w:rsidRDefault="00FC651F">
          <w:pPr>
            <w:pStyle w:val="FAED555F8048455F9C41B4BDF2E1B197"/>
          </w:pPr>
          <w:r w:rsidRPr="00024E30">
            <w:t>Education</w:t>
          </w:r>
        </w:p>
      </w:docPartBody>
    </w:docPart>
    <w:docPart>
      <w:docPartPr>
        <w:name w:val="2F101EC7878E46D5B9D5F2B87D7A6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15B1-E88D-4E6A-8C53-5F7F90F85D07}"/>
      </w:docPartPr>
      <w:docPartBody>
        <w:p w:rsidR="00000000" w:rsidRDefault="00FC651F">
          <w:pPr>
            <w:pStyle w:val="2F101EC7878E46D5B9D5F2B87D7A6D4B"/>
          </w:pPr>
          <w:r w:rsidRPr="001A1BCF">
            <w:t>Communication</w:t>
          </w:r>
        </w:p>
      </w:docPartBody>
    </w:docPart>
    <w:docPart>
      <w:docPartPr>
        <w:name w:val="B68D52759F99413C8F4A21F1B3E83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6B613-18E0-42F0-BF7D-A0842358E86F}"/>
      </w:docPartPr>
      <w:docPartBody>
        <w:p w:rsidR="00000000" w:rsidRDefault="00FC651F">
          <w:pPr>
            <w:pStyle w:val="B68D52759F99413C8F4A21F1B3E8322E"/>
          </w:pPr>
          <w:r>
            <w:t>E</w:t>
          </w:r>
          <w:r w:rsidRPr="002663DB">
            <w:t>xcellent communication skills</w:t>
          </w:r>
          <w:r>
            <w:t xml:space="preserve"> </w:t>
          </w:r>
          <w:r w:rsidRPr="002663DB">
            <w:t>enable me to collaborate with clients, stakeholders, and cross-functional teams to deliver high-quality results.</w:t>
          </w:r>
        </w:p>
      </w:docPartBody>
    </w:docPart>
    <w:docPart>
      <w:docPartPr>
        <w:name w:val="FFEDBCEA4BF049C2899E783514B70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ADC44-17AA-42CB-A029-A9925E3AEFCF}"/>
      </w:docPartPr>
      <w:docPartBody>
        <w:p w:rsidR="00000000" w:rsidRDefault="00FC651F">
          <w:pPr>
            <w:pStyle w:val="FFEDBCEA4BF049C2899E783514B70E1A"/>
          </w:pPr>
          <w:r w:rsidRPr="001A1BCF">
            <w:t>Leadership</w:t>
          </w:r>
        </w:p>
      </w:docPartBody>
    </w:docPart>
    <w:docPart>
      <w:docPartPr>
        <w:name w:val="3E310EBE9A49431EB0BFEBBB20D84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3CCD2-FC4F-4934-8FA8-800A932F793B}"/>
      </w:docPartPr>
      <w:docPartBody>
        <w:p w:rsidR="00000000" w:rsidRDefault="00FC651F">
          <w:pPr>
            <w:pStyle w:val="3E310EBE9A49431EB0BFEBBB20D844C7"/>
          </w:pPr>
          <w:r>
            <w:t>Mentor</w:t>
          </w:r>
          <w:r w:rsidRPr="00C92F51">
            <w:t xml:space="preserve"> junior developers, coordinat</w:t>
          </w:r>
          <w:r>
            <w:t>e</w:t>
          </w:r>
          <w:r w:rsidRPr="00C92F51">
            <w:t xml:space="preserve"> project tasks, and implement best practices to ensure timely delivery of high-quality web applications.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36"/>
    <w:rsid w:val="001D0436"/>
    <w:rsid w:val="00FC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001" w:eastAsia="en-001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D5D7C14A44C5CB7415024D67C7F0F">
    <w:name w:val="D91D5D7C14A44C5CB7415024D67C7F0F"/>
  </w:style>
  <w:style w:type="paragraph" w:customStyle="1" w:styleId="8058E315D3D6410499618852E6C7ADDB">
    <w:name w:val="8058E315D3D6410499618852E6C7ADDB"/>
  </w:style>
  <w:style w:type="paragraph" w:customStyle="1" w:styleId="8361031B8480412B957F47F96F4331CB">
    <w:name w:val="8361031B8480412B957F47F96F4331CB"/>
  </w:style>
  <w:style w:type="paragraph" w:customStyle="1" w:styleId="B80F293843AE46BBB110C2C145AF4251">
    <w:name w:val="B80F293843AE46BBB110C2C145AF4251"/>
  </w:style>
  <w:style w:type="paragraph" w:customStyle="1" w:styleId="C59C380598CA4355AABD6CC5E883AADA">
    <w:name w:val="C59C380598CA4355AABD6CC5E883AADA"/>
  </w:style>
  <w:style w:type="paragraph" w:customStyle="1" w:styleId="D7D88A7F9F2A4A45B32DF4831640EBFD">
    <w:name w:val="D7D88A7F9F2A4A45B32DF4831640EBFD"/>
  </w:style>
  <w:style w:type="paragraph" w:customStyle="1" w:styleId="F9FDDC3AC4DE45E989D2AD434DD88DF2">
    <w:name w:val="F9FDDC3AC4DE45E989D2AD434DD88DF2"/>
  </w:style>
  <w:style w:type="paragraph" w:customStyle="1" w:styleId="2DADDA058E164A90984DE7B47E81D880">
    <w:name w:val="2DADDA058E164A90984DE7B47E81D880"/>
  </w:style>
  <w:style w:type="paragraph" w:customStyle="1" w:styleId="4669C6A65C0F4A7BBA9B37B2D88D67C3">
    <w:name w:val="4669C6A65C0F4A7BBA9B37B2D88D67C3"/>
  </w:style>
  <w:style w:type="paragraph" w:customStyle="1" w:styleId="6A38253C7AFE40289FD6B354983ACE8D">
    <w:name w:val="6A38253C7AFE40289FD6B354983ACE8D"/>
  </w:style>
  <w:style w:type="paragraph" w:customStyle="1" w:styleId="4C0D22B4D92C43D8B8DDE4B4C226B6A3">
    <w:name w:val="4C0D22B4D92C43D8B8DDE4B4C226B6A3"/>
  </w:style>
  <w:style w:type="paragraph" w:customStyle="1" w:styleId="F99065B9A6654301BF1254805670BB7B">
    <w:name w:val="F99065B9A6654301BF1254805670BB7B"/>
  </w:style>
  <w:style w:type="paragraph" w:customStyle="1" w:styleId="5C5BEDB19A9D4973B9360571720A273F">
    <w:name w:val="5C5BEDB19A9D4973B9360571720A273F"/>
  </w:style>
  <w:style w:type="paragraph" w:customStyle="1" w:styleId="A145FD38C1A54C548BE64ECA37043F93">
    <w:name w:val="A145FD38C1A54C548BE64ECA37043F93"/>
  </w:style>
  <w:style w:type="paragraph" w:customStyle="1" w:styleId="007D7689F8E64DF4B6B57DEF7E07E68D">
    <w:name w:val="007D7689F8E64DF4B6B57DEF7E07E68D"/>
  </w:style>
  <w:style w:type="paragraph" w:customStyle="1" w:styleId="84287A145B134B3587A582C220353E20">
    <w:name w:val="84287A145B134B3587A582C220353E20"/>
  </w:style>
  <w:style w:type="paragraph" w:customStyle="1" w:styleId="88CA326170FD4C24A83A5EDE1BA138E8">
    <w:name w:val="88CA326170FD4C24A83A5EDE1BA138E8"/>
  </w:style>
  <w:style w:type="paragraph" w:customStyle="1" w:styleId="5DCB41F8E1234C2695B4F73B1F71E8B9">
    <w:name w:val="5DCB41F8E1234C2695B4F73B1F71E8B9"/>
  </w:style>
  <w:style w:type="paragraph" w:customStyle="1" w:styleId="BEE26DAEF1B146B5A675D6CF955D013D">
    <w:name w:val="BEE26DAEF1B146B5A675D6CF955D013D"/>
  </w:style>
  <w:style w:type="paragraph" w:customStyle="1" w:styleId="4F945930B4454A04A4FC479FA4028711">
    <w:name w:val="4F945930B4454A04A4FC479FA4028711"/>
  </w:style>
  <w:style w:type="paragraph" w:customStyle="1" w:styleId="2ACC864D4BB446229963F84F9EE99753">
    <w:name w:val="2ACC864D4BB446229963F84F9EE99753"/>
  </w:style>
  <w:style w:type="paragraph" w:customStyle="1" w:styleId="FAED555F8048455F9C41B4BDF2E1B197">
    <w:name w:val="FAED555F8048455F9C41B4BDF2E1B197"/>
  </w:style>
  <w:style w:type="paragraph" w:customStyle="1" w:styleId="AE22DC27143B463CA7A61328C2C454F7">
    <w:name w:val="AE22DC27143B463CA7A61328C2C454F7"/>
  </w:style>
  <w:style w:type="paragraph" w:customStyle="1" w:styleId="40333BDBB0ED41E6A5D69671B6EC86E4">
    <w:name w:val="40333BDBB0ED41E6A5D69671B6EC86E4"/>
  </w:style>
  <w:style w:type="paragraph" w:customStyle="1" w:styleId="D42F86AC5FD944FEA3880D044E3DF2E5">
    <w:name w:val="D42F86AC5FD944FEA3880D044E3DF2E5"/>
  </w:style>
  <w:style w:type="paragraph" w:customStyle="1" w:styleId="09F948104D7745B5B3D14CE8CA987EC3">
    <w:name w:val="09F948104D7745B5B3D14CE8CA987EC3"/>
  </w:style>
  <w:style w:type="paragraph" w:customStyle="1" w:styleId="2F101EC7878E46D5B9D5F2B87D7A6D4B">
    <w:name w:val="2F101EC7878E46D5B9D5F2B87D7A6D4B"/>
  </w:style>
  <w:style w:type="paragraph" w:customStyle="1" w:styleId="B68D52759F99413C8F4A21F1B3E8322E">
    <w:name w:val="B68D52759F99413C8F4A21F1B3E8322E"/>
  </w:style>
  <w:style w:type="paragraph" w:customStyle="1" w:styleId="FFEDBCEA4BF049C2899E783514B70E1A">
    <w:name w:val="FFEDBCEA4BF049C2899E783514B70E1A"/>
  </w:style>
  <w:style w:type="paragraph" w:customStyle="1" w:styleId="3E310EBE9A49431EB0BFEBBB20D844C7">
    <w:name w:val="3E310EBE9A49431EB0BFEBBB20D844C7"/>
  </w:style>
  <w:style w:type="paragraph" w:customStyle="1" w:styleId="E623E5706D8546AB9B1E740957B7D266">
    <w:name w:val="E623E5706D8546AB9B1E740957B7D266"/>
  </w:style>
  <w:style w:type="paragraph" w:customStyle="1" w:styleId="812935ED2D244273BC827F5C4346FD16">
    <w:name w:val="812935ED2D244273BC827F5C4346FD16"/>
  </w:style>
  <w:style w:type="paragraph" w:customStyle="1" w:styleId="436D3DF8736C45B5999B751BCE8EF439">
    <w:name w:val="436D3DF8736C45B5999B751BCE8EF439"/>
  </w:style>
  <w:style w:type="paragraph" w:customStyle="1" w:styleId="AFCEF6D64039429699CBCBFA572C5C9C">
    <w:name w:val="AFCEF6D64039429699CBCBFA572C5C9C"/>
  </w:style>
  <w:style w:type="paragraph" w:customStyle="1" w:styleId="E853CBE0C2ED4AF0B26E3C061105F502">
    <w:name w:val="E853CBE0C2ED4AF0B26E3C061105F502"/>
  </w:style>
  <w:style w:type="paragraph" w:customStyle="1" w:styleId="93004D7B633E4365AD7FB11AFA021774">
    <w:name w:val="93004D7B633E4365AD7FB11AFA021774"/>
    <w:rsid w:val="001D0436"/>
  </w:style>
  <w:style w:type="paragraph" w:customStyle="1" w:styleId="1FC93E6449424014BC5BF9430BFA7BE3">
    <w:name w:val="1FC93E6449424014BC5BF9430BFA7BE3"/>
    <w:rsid w:val="001D0436"/>
  </w:style>
  <w:style w:type="paragraph" w:customStyle="1" w:styleId="4B698D89890A4F77B739682E18F478B4">
    <w:name w:val="4B698D89890A4F77B739682E18F478B4"/>
    <w:rsid w:val="001D0436"/>
  </w:style>
  <w:style w:type="paragraph" w:customStyle="1" w:styleId="E9711D7FB8E34747A3BE7455A628DAE6">
    <w:name w:val="E9711D7FB8E34747A3BE7455A628DAE6"/>
    <w:rsid w:val="001D0436"/>
  </w:style>
  <w:style w:type="paragraph" w:customStyle="1" w:styleId="B8D3DAB5A03545C8AFB174FB73ECF144">
    <w:name w:val="B8D3DAB5A03545C8AFB174FB73ECF144"/>
    <w:rsid w:val="001D0436"/>
  </w:style>
  <w:style w:type="paragraph" w:customStyle="1" w:styleId="C8B9EF1E0E7B43CBA049EBFAD482A26C">
    <w:name w:val="C8B9EF1E0E7B43CBA049EBFAD482A26C"/>
    <w:rsid w:val="001D0436"/>
  </w:style>
  <w:style w:type="paragraph" w:customStyle="1" w:styleId="CDAE8D105EF54F10BADF24899611941D">
    <w:name w:val="CDAE8D105EF54F10BADF24899611941D"/>
    <w:rsid w:val="001D0436"/>
  </w:style>
  <w:style w:type="paragraph" w:customStyle="1" w:styleId="04F949B3016F469883B01FA99D5D4FD5">
    <w:name w:val="04F949B3016F469883B01FA99D5D4FD5"/>
    <w:rsid w:val="001D0436"/>
  </w:style>
  <w:style w:type="paragraph" w:customStyle="1" w:styleId="F3FCDE004DE44913A8CB4D5E2CF1E735">
    <w:name w:val="F3FCDE004DE44913A8CB4D5E2CF1E735"/>
    <w:rsid w:val="001D0436"/>
  </w:style>
  <w:style w:type="paragraph" w:customStyle="1" w:styleId="630F9E3B27124B46AD1EF3ACF0C6FFA7">
    <w:name w:val="630F9E3B27124B46AD1EF3ACF0C6FFA7"/>
    <w:rsid w:val="001D0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2024-05-22T14:21:00Z</dcterms:created>
  <dcterms:modified xsi:type="dcterms:W3CDTF">2024-05-22T14:34:00Z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